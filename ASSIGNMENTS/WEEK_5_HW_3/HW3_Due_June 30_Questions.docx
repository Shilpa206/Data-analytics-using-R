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3AF9" w14:textId="3EB9DA03" w:rsidR="00723EBE" w:rsidRPr="0067725E" w:rsidRDefault="00027FE9" w:rsidP="00027FE9">
      <w:pPr>
        <w:pStyle w:val="Heading1"/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 xml:space="preserve">Homework </w:t>
      </w:r>
      <w:r w:rsidR="00780EB3" w:rsidRPr="0067725E">
        <w:rPr>
          <w:color w:val="000000" w:themeColor="text1"/>
          <w:sz w:val="24"/>
          <w:szCs w:val="24"/>
        </w:rPr>
        <w:t>3</w:t>
      </w:r>
    </w:p>
    <w:p w14:paraId="6E00626F" w14:textId="77777777" w:rsidR="00027FE9" w:rsidRPr="0067725E" w:rsidRDefault="00027FE9" w:rsidP="00027FE9">
      <w:pPr>
        <w:rPr>
          <w:color w:val="000000" w:themeColor="text1"/>
          <w:sz w:val="24"/>
          <w:szCs w:val="24"/>
        </w:rPr>
      </w:pPr>
    </w:p>
    <w:p w14:paraId="1FCD1F75" w14:textId="77777777" w:rsidR="00027FE9" w:rsidRPr="0067725E" w:rsidRDefault="00F23387" w:rsidP="00027FE9">
      <w:p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Your N</w:t>
      </w:r>
      <w:r w:rsidR="00027FE9" w:rsidRPr="0067725E">
        <w:rPr>
          <w:color w:val="000000" w:themeColor="text1"/>
          <w:sz w:val="24"/>
          <w:szCs w:val="24"/>
        </w:rPr>
        <w:t>ame:_______________________</w:t>
      </w:r>
    </w:p>
    <w:p w14:paraId="1B3C8AF9" w14:textId="77777777" w:rsidR="00027FE9" w:rsidRPr="0067725E" w:rsidRDefault="00027FE9" w:rsidP="00027FE9">
      <w:p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br/>
        <w:t>Student ID:_______________________</w:t>
      </w:r>
    </w:p>
    <w:p w14:paraId="7CAC2029" w14:textId="77777777" w:rsidR="00027FE9" w:rsidRPr="0067725E" w:rsidRDefault="00027FE9" w:rsidP="00027FE9">
      <w:pPr>
        <w:pBdr>
          <w:bottom w:val="single" w:sz="6" w:space="1" w:color="auto"/>
        </w:pBdr>
        <w:rPr>
          <w:color w:val="000000" w:themeColor="text1"/>
          <w:sz w:val="24"/>
          <w:szCs w:val="24"/>
        </w:rPr>
      </w:pPr>
    </w:p>
    <w:p w14:paraId="725ABD74" w14:textId="77777777" w:rsidR="00027FE9" w:rsidRPr="0067725E" w:rsidRDefault="00027FE9" w:rsidP="00027FE9">
      <w:pPr>
        <w:rPr>
          <w:color w:val="000000" w:themeColor="text1"/>
          <w:sz w:val="24"/>
          <w:szCs w:val="24"/>
        </w:rPr>
      </w:pPr>
    </w:p>
    <w:p w14:paraId="0B33F9B3" w14:textId="77777777" w:rsidR="005C1291" w:rsidRPr="005C1291" w:rsidRDefault="005C1291" w:rsidP="005C1291">
      <w:p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Using Case Study 1 data, Case1_Student Grades_Large.csv</w:t>
      </w:r>
    </w:p>
    <w:p w14:paraId="63FEF3DC" w14:textId="77777777" w:rsidR="005C1291" w:rsidRDefault="005C1291" w:rsidP="005C1291">
      <w:p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 xml:space="preserve">Using student demographic info and learning behaviors (weekly </w:t>
      </w:r>
      <w:proofErr w:type="spellStart"/>
      <w:r w:rsidRPr="0067725E">
        <w:rPr>
          <w:color w:val="000000" w:themeColor="text1"/>
          <w:sz w:val="24"/>
          <w:szCs w:val="24"/>
        </w:rPr>
        <w:t>hrs</w:t>
      </w:r>
      <w:proofErr w:type="spellEnd"/>
      <w:r w:rsidRPr="0067725E">
        <w:rPr>
          <w:color w:val="000000" w:themeColor="text1"/>
          <w:sz w:val="24"/>
          <w:szCs w:val="24"/>
        </w:rPr>
        <w:t xml:space="preserve"> in different categories) to predict “Grade”</w:t>
      </w:r>
    </w:p>
    <w:p w14:paraId="71234726" w14:textId="77777777" w:rsidR="00396548" w:rsidRPr="005C1291" w:rsidRDefault="00396548" w:rsidP="005C1291">
      <w:pPr>
        <w:rPr>
          <w:color w:val="000000" w:themeColor="text1"/>
          <w:sz w:val="24"/>
          <w:szCs w:val="24"/>
        </w:rPr>
      </w:pPr>
    </w:p>
    <w:p w14:paraId="4A16D560" w14:textId="77777777" w:rsidR="00396548" w:rsidRDefault="005C1291" w:rsidP="005C1291">
      <w:p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 xml:space="preserve">Note: </w:t>
      </w:r>
    </w:p>
    <w:p w14:paraId="46DE22BA" w14:textId="39D5576C" w:rsidR="005C1291" w:rsidRPr="004D3123" w:rsidRDefault="00CA2A1C" w:rsidP="004D312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</w:t>
      </w:r>
      <w:r w:rsidR="005C1291" w:rsidRPr="004D3123">
        <w:rPr>
          <w:color w:val="000000" w:themeColor="text1"/>
          <w:sz w:val="24"/>
          <w:szCs w:val="24"/>
        </w:rPr>
        <w:t>xclude nominal variables, and student performance variables (e.g., Exam) from the list of x variables</w:t>
      </w:r>
    </w:p>
    <w:p w14:paraId="52E7114F" w14:textId="7D0C0E3A" w:rsidR="005C1291" w:rsidRPr="004D3123" w:rsidRDefault="005C1291" w:rsidP="004D312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4D3123">
        <w:rPr>
          <w:color w:val="000000" w:themeColor="text1"/>
          <w:sz w:val="24"/>
          <w:szCs w:val="24"/>
        </w:rPr>
        <w:t>Using hold-out evaluation only</w:t>
      </w:r>
      <w:r w:rsidR="00EF121F" w:rsidRPr="004D3123">
        <w:rPr>
          <w:color w:val="000000" w:themeColor="text1"/>
          <w:sz w:val="24"/>
          <w:szCs w:val="24"/>
        </w:rPr>
        <w:t xml:space="preserve">, let’s say, </w:t>
      </w:r>
      <w:r w:rsidR="00C5166B" w:rsidRPr="004D3123">
        <w:rPr>
          <w:color w:val="000000" w:themeColor="text1"/>
          <w:sz w:val="24"/>
          <w:szCs w:val="24"/>
        </w:rPr>
        <w:t>75% as training set</w:t>
      </w:r>
    </w:p>
    <w:p w14:paraId="058FF871" w14:textId="13398DB2" w:rsidR="005C1291" w:rsidRPr="004D3123" w:rsidRDefault="005C1291" w:rsidP="004D3123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004D3123">
        <w:rPr>
          <w:color w:val="000000" w:themeColor="text1"/>
          <w:sz w:val="24"/>
          <w:szCs w:val="24"/>
        </w:rPr>
        <w:t>Use feature selection to build multiple models, and compare the models based on RMSE</w:t>
      </w:r>
    </w:p>
    <w:p w14:paraId="21FDB35E" w14:textId="5D68AD41" w:rsidR="005C1291" w:rsidRPr="0067725E" w:rsidRDefault="005C1291" w:rsidP="005C129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Backward method using p-value as metric</w:t>
      </w:r>
    </w:p>
    <w:p w14:paraId="13CB8FA0" w14:textId="66B7AB45" w:rsidR="005C1291" w:rsidRPr="0067725E" w:rsidRDefault="005C1291" w:rsidP="005C129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Backward method using AIC as metric</w:t>
      </w:r>
    </w:p>
    <w:p w14:paraId="2F326D34" w14:textId="18264746" w:rsidR="005C1291" w:rsidRPr="0067725E" w:rsidRDefault="005C1291" w:rsidP="005C129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Forward method using AIC as metric</w:t>
      </w:r>
    </w:p>
    <w:p w14:paraId="0F891682" w14:textId="50C9B667" w:rsidR="005C1291" w:rsidRPr="0067725E" w:rsidRDefault="005C1291" w:rsidP="005C129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Stepwise method using ACI as metric</w:t>
      </w:r>
    </w:p>
    <w:p w14:paraId="656775F1" w14:textId="34FF3EBD" w:rsidR="005C1291" w:rsidRPr="0067725E" w:rsidRDefault="005C1291" w:rsidP="005C1291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Best subset method using Adj-R2 as metric</w:t>
      </w:r>
    </w:p>
    <w:p w14:paraId="3F16AC5B" w14:textId="7279BDDC" w:rsidR="00FA0BA7" w:rsidRPr="0067725E" w:rsidRDefault="00FA0BA7" w:rsidP="00FA0BA7">
      <w:pPr>
        <w:rPr>
          <w:color w:val="000000" w:themeColor="text1"/>
          <w:sz w:val="24"/>
          <w:szCs w:val="24"/>
        </w:rPr>
      </w:pPr>
    </w:p>
    <w:p w14:paraId="7F613FAD" w14:textId="51C611BB" w:rsidR="006C108F" w:rsidRDefault="006C108F" w:rsidP="00FA0B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Q1 </w:t>
      </w:r>
      <w:r w:rsidR="00FA0BA7" w:rsidRPr="0067725E">
        <w:rPr>
          <w:color w:val="000000" w:themeColor="text1"/>
          <w:sz w:val="24"/>
          <w:szCs w:val="24"/>
        </w:rPr>
        <w:t>Show the R coding</w:t>
      </w:r>
      <w:r w:rsidR="00B12912">
        <w:rPr>
          <w:color w:val="000000" w:themeColor="text1"/>
          <w:sz w:val="24"/>
          <w:szCs w:val="24"/>
        </w:rPr>
        <w:t xml:space="preserve"> and </w:t>
      </w:r>
      <w:r w:rsidR="00FA0BA7" w:rsidRPr="0067725E">
        <w:rPr>
          <w:color w:val="000000" w:themeColor="text1"/>
          <w:sz w:val="24"/>
          <w:szCs w:val="24"/>
        </w:rPr>
        <w:t>outputs</w:t>
      </w:r>
      <w:r w:rsidR="00B12912">
        <w:rPr>
          <w:color w:val="000000" w:themeColor="text1"/>
          <w:sz w:val="24"/>
          <w:szCs w:val="24"/>
        </w:rPr>
        <w:t>/snapshots</w:t>
      </w:r>
      <w:r w:rsidR="00FA0BA7" w:rsidRPr="0067725E">
        <w:rPr>
          <w:color w:val="000000" w:themeColor="text1"/>
          <w:sz w:val="24"/>
          <w:szCs w:val="24"/>
        </w:rPr>
        <w:t xml:space="preserve">, </w:t>
      </w:r>
      <w:r w:rsidR="00B12912">
        <w:rPr>
          <w:color w:val="000000" w:themeColor="text1"/>
          <w:sz w:val="24"/>
          <w:szCs w:val="24"/>
        </w:rPr>
        <w:t xml:space="preserve">as well as </w:t>
      </w:r>
      <w:r w:rsidR="00FA0BA7" w:rsidRPr="0067725E">
        <w:rPr>
          <w:color w:val="000000" w:themeColor="text1"/>
          <w:sz w:val="24"/>
          <w:szCs w:val="24"/>
          <w:u w:val="single"/>
        </w:rPr>
        <w:t>your explanations</w:t>
      </w:r>
      <w:r w:rsidR="00FA0BA7" w:rsidRPr="0067725E">
        <w:rPr>
          <w:color w:val="000000" w:themeColor="text1"/>
          <w:sz w:val="24"/>
          <w:szCs w:val="24"/>
        </w:rPr>
        <w:t xml:space="preserve"> for each step in linear regression</w:t>
      </w:r>
      <w:r w:rsidR="00DE33BF" w:rsidRPr="0067725E">
        <w:rPr>
          <w:color w:val="000000" w:themeColor="text1"/>
          <w:sz w:val="24"/>
          <w:szCs w:val="24"/>
        </w:rPr>
        <w:t xml:space="preserve">. </w:t>
      </w:r>
    </w:p>
    <w:p w14:paraId="112F9E06" w14:textId="77777777" w:rsidR="006C108F" w:rsidRDefault="006C108F" w:rsidP="00FA0BA7">
      <w:pPr>
        <w:rPr>
          <w:color w:val="000000" w:themeColor="text1"/>
          <w:sz w:val="24"/>
          <w:szCs w:val="24"/>
        </w:rPr>
      </w:pPr>
    </w:p>
    <w:p w14:paraId="43758E9E" w14:textId="3F0760E5" w:rsidR="00FA0BA7" w:rsidRPr="0067725E" w:rsidRDefault="006C108F" w:rsidP="00FA0B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Q2 </w:t>
      </w:r>
      <w:r w:rsidR="00DE33BF" w:rsidRPr="0067725E">
        <w:rPr>
          <w:color w:val="000000" w:themeColor="text1"/>
          <w:sz w:val="24"/>
          <w:szCs w:val="24"/>
        </w:rPr>
        <w:t>Particularly, you should answer the following questions</w:t>
      </w:r>
      <w:r>
        <w:rPr>
          <w:color w:val="000000" w:themeColor="text1"/>
          <w:sz w:val="24"/>
          <w:szCs w:val="24"/>
        </w:rPr>
        <w:t xml:space="preserve"> (at the end of your homework submiss</w:t>
      </w:r>
      <w:r w:rsidR="00756939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>on)</w:t>
      </w:r>
    </w:p>
    <w:p w14:paraId="1105A026" w14:textId="3704EEDA" w:rsidR="00DE33BF" w:rsidRPr="0067725E" w:rsidRDefault="00DE33BF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Do all x variables have linear relationship with y?</w:t>
      </w:r>
    </w:p>
    <w:p w14:paraId="534BEAB3" w14:textId="72E93595" w:rsidR="00DE33BF" w:rsidRPr="0067725E" w:rsidRDefault="0081275F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Write down the null and alternative hypothesis of F-test, use your outputs to draw conclusions of F-test</w:t>
      </w:r>
    </w:p>
    <w:p w14:paraId="77B982E5" w14:textId="57579FD5" w:rsidR="0081275F" w:rsidRPr="0067725E" w:rsidRDefault="00F642F6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Which model is the best in terms of Adj-R2?</w:t>
      </w:r>
    </w:p>
    <w:p w14:paraId="579B9481" w14:textId="4AACCF4E" w:rsidR="00F642F6" w:rsidRPr="0067725E" w:rsidRDefault="00F642F6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Interpret the Adj-R2 in the best model above</w:t>
      </w:r>
    </w:p>
    <w:p w14:paraId="6299B1C9" w14:textId="60AC8A8F" w:rsidR="0067725E" w:rsidRPr="0067725E" w:rsidRDefault="0067725E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Any issues in the residual analysis for the model above?</w:t>
      </w:r>
    </w:p>
    <w:p w14:paraId="0E76A7C3" w14:textId="564C67EA" w:rsidR="00F642F6" w:rsidRPr="0067725E" w:rsidRDefault="00F642F6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Which model is the best in terms of RMSE?</w:t>
      </w:r>
    </w:p>
    <w:p w14:paraId="4C3B6AC0" w14:textId="2E923CDF" w:rsidR="0067725E" w:rsidRPr="0067725E" w:rsidRDefault="0067725E" w:rsidP="0067725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67725E">
        <w:rPr>
          <w:color w:val="000000" w:themeColor="text1"/>
          <w:sz w:val="24"/>
          <w:szCs w:val="24"/>
        </w:rPr>
        <w:t>Write down the best model (by RMSE), and explain the intercepts and coefficients in the model</w:t>
      </w:r>
    </w:p>
    <w:p w14:paraId="2801A91D" w14:textId="77777777" w:rsidR="00F642F6" w:rsidRPr="0067725E" w:rsidRDefault="00F642F6" w:rsidP="00FA0BA7">
      <w:pPr>
        <w:rPr>
          <w:color w:val="000000" w:themeColor="text1"/>
          <w:sz w:val="24"/>
          <w:szCs w:val="24"/>
        </w:rPr>
      </w:pPr>
    </w:p>
    <w:p w14:paraId="0D3FAED9" w14:textId="77777777" w:rsidR="00895AE9" w:rsidRPr="0067725E" w:rsidRDefault="00895AE9" w:rsidP="0063098C">
      <w:pPr>
        <w:rPr>
          <w:color w:val="000000" w:themeColor="text1"/>
          <w:sz w:val="24"/>
          <w:szCs w:val="24"/>
        </w:rPr>
      </w:pPr>
    </w:p>
    <w:sectPr w:rsidR="00895AE9" w:rsidRPr="0067725E" w:rsidSect="00C911F9">
      <w:headerReference w:type="default" r:id="rId8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7F132" w14:textId="77777777" w:rsidR="00E86917" w:rsidRDefault="00E86917" w:rsidP="003A3323">
      <w:r>
        <w:separator/>
      </w:r>
    </w:p>
  </w:endnote>
  <w:endnote w:type="continuationSeparator" w:id="0">
    <w:p w14:paraId="7EB05F00" w14:textId="77777777" w:rsidR="00E86917" w:rsidRDefault="00E86917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utura Md BT">
    <w:altName w:val="Lucida Sans Unicode"/>
    <w:charset w:val="00"/>
    <w:family w:val="swiss"/>
    <w:pitch w:val="variable"/>
    <w:sig w:usb0="00000001" w:usb1="1000204A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764C" w14:textId="77777777" w:rsidR="00E86917" w:rsidRDefault="00E86917" w:rsidP="003A3323">
      <w:r>
        <w:separator/>
      </w:r>
    </w:p>
  </w:footnote>
  <w:footnote w:type="continuationSeparator" w:id="0">
    <w:p w14:paraId="7CF94F83" w14:textId="77777777" w:rsidR="00E86917" w:rsidRDefault="00E86917" w:rsidP="003A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B341" w14:textId="7075C4DC" w:rsidR="00F72C6D" w:rsidRDefault="007D0C53" w:rsidP="00F72C6D">
    <w:pPr>
      <w:pStyle w:val="Header"/>
      <w:rPr>
        <w:rFonts w:ascii="Futura Md BT" w:hAnsi="Futura Md BT"/>
        <w:sz w:val="19"/>
        <w:szCs w:val="19"/>
      </w:rPr>
    </w:pPr>
    <w:r w:rsidRPr="009E130C">
      <w:rPr>
        <w:rFonts w:ascii="Futura Md BT" w:hAnsi="Futura Md BT"/>
        <w:sz w:val="28"/>
        <w:szCs w:val="28"/>
      </w:rPr>
      <w:tab/>
    </w:r>
    <w:r>
      <w:rPr>
        <w:rFonts w:ascii="Futura Md BT" w:hAnsi="Futura Md BT"/>
        <w:sz w:val="28"/>
        <w:szCs w:val="28"/>
      </w:rPr>
      <w:tab/>
    </w:r>
  </w:p>
  <w:p w14:paraId="259CA44C" w14:textId="3502B96D" w:rsidR="007D0C53" w:rsidRDefault="007D0C53" w:rsidP="00895AE9">
    <w:pPr>
      <w:pStyle w:val="Header"/>
      <w:tabs>
        <w:tab w:val="left" w:pos="360"/>
      </w:tabs>
      <w:spacing w:before="20"/>
      <w:jc w:val="right"/>
      <w:rPr>
        <w:rFonts w:ascii="Futura Md BT" w:hAnsi="Futura Md BT"/>
        <w:sz w:val="19"/>
        <w:szCs w:val="19"/>
      </w:rPr>
    </w:pPr>
    <w:r>
      <w:rPr>
        <w:rFonts w:ascii="Futura Md BT" w:hAnsi="Futura Md BT"/>
        <w:sz w:val="19"/>
        <w:szCs w:val="19"/>
      </w:rPr>
      <w:tab/>
    </w:r>
  </w:p>
  <w:p w14:paraId="0557CFCE" w14:textId="77777777" w:rsidR="007D0C53" w:rsidRPr="003A3323" w:rsidRDefault="007D0C53" w:rsidP="007D0C53">
    <w:pPr>
      <w:pStyle w:val="Header"/>
      <w:pBdr>
        <w:bottom w:val="dotted" w:sz="4" w:space="1" w:color="auto"/>
      </w:pBdr>
      <w:rPr>
        <w:rFonts w:ascii="Futura Md BT" w:hAnsi="Futura Md BT"/>
        <w:sz w:val="8"/>
        <w:szCs w:val="8"/>
      </w:rPr>
    </w:pPr>
  </w:p>
  <w:p w14:paraId="14CBBD4C" w14:textId="77777777" w:rsidR="007D0C53" w:rsidRDefault="007D0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CC2886"/>
    <w:multiLevelType w:val="hybridMultilevel"/>
    <w:tmpl w:val="E8015E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5C8A772"/>
    <w:multiLevelType w:val="hybridMultilevel"/>
    <w:tmpl w:val="85B5F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70CC2"/>
    <w:multiLevelType w:val="hybridMultilevel"/>
    <w:tmpl w:val="5F5A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4DA5"/>
    <w:multiLevelType w:val="hybridMultilevel"/>
    <w:tmpl w:val="2E8E4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A7635"/>
    <w:multiLevelType w:val="hybridMultilevel"/>
    <w:tmpl w:val="3F9E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85F34"/>
    <w:multiLevelType w:val="hybridMultilevel"/>
    <w:tmpl w:val="26E4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14AE"/>
    <w:multiLevelType w:val="hybridMultilevel"/>
    <w:tmpl w:val="253A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5665"/>
    <w:multiLevelType w:val="hybridMultilevel"/>
    <w:tmpl w:val="43544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C7FCB"/>
    <w:multiLevelType w:val="hybridMultilevel"/>
    <w:tmpl w:val="E1CCE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5A6CF0"/>
    <w:multiLevelType w:val="hybridMultilevel"/>
    <w:tmpl w:val="15A4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5" w15:restartNumberingAfterBreak="0">
    <w:nsid w:val="3D467299"/>
    <w:multiLevelType w:val="hybridMultilevel"/>
    <w:tmpl w:val="4E8E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1319B"/>
    <w:multiLevelType w:val="hybridMultilevel"/>
    <w:tmpl w:val="2E8E4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01F1B"/>
    <w:multiLevelType w:val="hybridMultilevel"/>
    <w:tmpl w:val="3026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93729"/>
    <w:multiLevelType w:val="hybridMultilevel"/>
    <w:tmpl w:val="50D45396"/>
    <w:lvl w:ilvl="0" w:tplc="A6A6A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F7F36"/>
    <w:multiLevelType w:val="hybridMultilevel"/>
    <w:tmpl w:val="9E96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44F7B"/>
    <w:multiLevelType w:val="hybridMultilevel"/>
    <w:tmpl w:val="073C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0A415B"/>
    <w:multiLevelType w:val="hybridMultilevel"/>
    <w:tmpl w:val="063C6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618B0"/>
    <w:multiLevelType w:val="hybridMultilevel"/>
    <w:tmpl w:val="A8D81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8418">
    <w:abstractNumId w:val="14"/>
  </w:num>
  <w:num w:numId="2" w16cid:durableId="935795643">
    <w:abstractNumId w:val="11"/>
  </w:num>
  <w:num w:numId="3" w16cid:durableId="190463842">
    <w:abstractNumId w:val="6"/>
  </w:num>
  <w:num w:numId="4" w16cid:durableId="1538198582">
    <w:abstractNumId w:val="17"/>
  </w:num>
  <w:num w:numId="5" w16cid:durableId="1877034930">
    <w:abstractNumId w:val="13"/>
  </w:num>
  <w:num w:numId="6" w16cid:durableId="686755182">
    <w:abstractNumId w:val="2"/>
  </w:num>
  <w:num w:numId="7" w16cid:durableId="1365906814">
    <w:abstractNumId w:val="7"/>
  </w:num>
  <w:num w:numId="8" w16cid:durableId="649674609">
    <w:abstractNumId w:val="16"/>
  </w:num>
  <w:num w:numId="9" w16cid:durableId="492529054">
    <w:abstractNumId w:val="22"/>
  </w:num>
  <w:num w:numId="10" w16cid:durableId="805241270">
    <w:abstractNumId w:val="15"/>
  </w:num>
  <w:num w:numId="11" w16cid:durableId="442459304">
    <w:abstractNumId w:val="4"/>
  </w:num>
  <w:num w:numId="12" w16cid:durableId="1512187182">
    <w:abstractNumId w:val="8"/>
  </w:num>
  <w:num w:numId="13" w16cid:durableId="1048262391">
    <w:abstractNumId w:val="20"/>
  </w:num>
  <w:num w:numId="14" w16cid:durableId="492526113">
    <w:abstractNumId w:val="1"/>
  </w:num>
  <w:num w:numId="15" w16cid:durableId="1949653239">
    <w:abstractNumId w:val="0"/>
  </w:num>
  <w:num w:numId="16" w16cid:durableId="1607931355">
    <w:abstractNumId w:val="19"/>
  </w:num>
  <w:num w:numId="17" w16cid:durableId="546719477">
    <w:abstractNumId w:val="5"/>
  </w:num>
  <w:num w:numId="18" w16cid:durableId="751780656">
    <w:abstractNumId w:val="21"/>
  </w:num>
  <w:num w:numId="19" w16cid:durableId="630284264">
    <w:abstractNumId w:val="3"/>
  </w:num>
  <w:num w:numId="20" w16cid:durableId="1119951231">
    <w:abstractNumId w:val="18"/>
  </w:num>
  <w:num w:numId="21" w16cid:durableId="427165924">
    <w:abstractNumId w:val="12"/>
  </w:num>
  <w:num w:numId="22" w16cid:durableId="1068580101">
    <w:abstractNumId w:val="10"/>
  </w:num>
  <w:num w:numId="23" w16cid:durableId="1926766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3D"/>
    <w:rsid w:val="00016826"/>
    <w:rsid w:val="00025534"/>
    <w:rsid w:val="00027FE9"/>
    <w:rsid w:val="00056518"/>
    <w:rsid w:val="0007755E"/>
    <w:rsid w:val="00086BEB"/>
    <w:rsid w:val="000901EE"/>
    <w:rsid w:val="000A7442"/>
    <w:rsid w:val="000B259B"/>
    <w:rsid w:val="000B69C4"/>
    <w:rsid w:val="000C5F35"/>
    <w:rsid w:val="000E3648"/>
    <w:rsid w:val="000F22EB"/>
    <w:rsid w:val="000F3C3B"/>
    <w:rsid w:val="001521EF"/>
    <w:rsid w:val="0015762D"/>
    <w:rsid w:val="001A0261"/>
    <w:rsid w:val="001B40FE"/>
    <w:rsid w:val="001C5E91"/>
    <w:rsid w:val="001D06FC"/>
    <w:rsid w:val="001D379E"/>
    <w:rsid w:val="001D4A30"/>
    <w:rsid w:val="001E5678"/>
    <w:rsid w:val="00211950"/>
    <w:rsid w:val="00220697"/>
    <w:rsid w:val="00282EC1"/>
    <w:rsid w:val="002A6387"/>
    <w:rsid w:val="002C1EF9"/>
    <w:rsid w:val="002C21AF"/>
    <w:rsid w:val="002E1A67"/>
    <w:rsid w:val="002E38A6"/>
    <w:rsid w:val="002F1425"/>
    <w:rsid w:val="0031350A"/>
    <w:rsid w:val="00317CD9"/>
    <w:rsid w:val="00321865"/>
    <w:rsid w:val="003306A5"/>
    <w:rsid w:val="003415C4"/>
    <w:rsid w:val="00341EB2"/>
    <w:rsid w:val="00372A73"/>
    <w:rsid w:val="003745BA"/>
    <w:rsid w:val="00380719"/>
    <w:rsid w:val="00396548"/>
    <w:rsid w:val="003A3323"/>
    <w:rsid w:val="003B60C8"/>
    <w:rsid w:val="003C44E6"/>
    <w:rsid w:val="003E520E"/>
    <w:rsid w:val="003E5A62"/>
    <w:rsid w:val="003E5B86"/>
    <w:rsid w:val="003F6BED"/>
    <w:rsid w:val="00400F8A"/>
    <w:rsid w:val="004303C5"/>
    <w:rsid w:val="0043265A"/>
    <w:rsid w:val="0044264A"/>
    <w:rsid w:val="00455F11"/>
    <w:rsid w:val="00463330"/>
    <w:rsid w:val="00481FBE"/>
    <w:rsid w:val="00490671"/>
    <w:rsid w:val="004A35C4"/>
    <w:rsid w:val="004B3BB4"/>
    <w:rsid w:val="004D3123"/>
    <w:rsid w:val="004D5749"/>
    <w:rsid w:val="004D7230"/>
    <w:rsid w:val="00516549"/>
    <w:rsid w:val="005238DB"/>
    <w:rsid w:val="00536337"/>
    <w:rsid w:val="0054028F"/>
    <w:rsid w:val="00554008"/>
    <w:rsid w:val="005615A1"/>
    <w:rsid w:val="00594E61"/>
    <w:rsid w:val="005B0D8F"/>
    <w:rsid w:val="005B6519"/>
    <w:rsid w:val="005C1291"/>
    <w:rsid w:val="005D6ACC"/>
    <w:rsid w:val="005F77F4"/>
    <w:rsid w:val="0060652C"/>
    <w:rsid w:val="00625C19"/>
    <w:rsid w:val="006264B3"/>
    <w:rsid w:val="00627B4E"/>
    <w:rsid w:val="0063098C"/>
    <w:rsid w:val="0063222C"/>
    <w:rsid w:val="006326D0"/>
    <w:rsid w:val="0063583F"/>
    <w:rsid w:val="00636F4D"/>
    <w:rsid w:val="0065592B"/>
    <w:rsid w:val="006639A5"/>
    <w:rsid w:val="00673521"/>
    <w:rsid w:val="00673706"/>
    <w:rsid w:val="0067725E"/>
    <w:rsid w:val="00685326"/>
    <w:rsid w:val="006A2DAF"/>
    <w:rsid w:val="006A5E90"/>
    <w:rsid w:val="006C108F"/>
    <w:rsid w:val="006C2BDE"/>
    <w:rsid w:val="006C3F96"/>
    <w:rsid w:val="006D2E30"/>
    <w:rsid w:val="006D48E1"/>
    <w:rsid w:val="006E1185"/>
    <w:rsid w:val="006E6658"/>
    <w:rsid w:val="006F4B0D"/>
    <w:rsid w:val="00706E3D"/>
    <w:rsid w:val="007116ED"/>
    <w:rsid w:val="00712311"/>
    <w:rsid w:val="00723EBE"/>
    <w:rsid w:val="007540F1"/>
    <w:rsid w:val="00754FC6"/>
    <w:rsid w:val="00756939"/>
    <w:rsid w:val="00767CE6"/>
    <w:rsid w:val="0077222C"/>
    <w:rsid w:val="00777699"/>
    <w:rsid w:val="00780B53"/>
    <w:rsid w:val="00780EB3"/>
    <w:rsid w:val="0078305D"/>
    <w:rsid w:val="007B5EC8"/>
    <w:rsid w:val="007B6B53"/>
    <w:rsid w:val="007D0C53"/>
    <w:rsid w:val="007D2840"/>
    <w:rsid w:val="007D58B1"/>
    <w:rsid w:val="007F6017"/>
    <w:rsid w:val="0081275F"/>
    <w:rsid w:val="00814DE2"/>
    <w:rsid w:val="008264D4"/>
    <w:rsid w:val="008306F3"/>
    <w:rsid w:val="0084308A"/>
    <w:rsid w:val="00852B37"/>
    <w:rsid w:val="00875074"/>
    <w:rsid w:val="00883FD2"/>
    <w:rsid w:val="00895AE9"/>
    <w:rsid w:val="008978C6"/>
    <w:rsid w:val="008A7E49"/>
    <w:rsid w:val="008B5D8C"/>
    <w:rsid w:val="008C5268"/>
    <w:rsid w:val="00910871"/>
    <w:rsid w:val="00912B1A"/>
    <w:rsid w:val="009417D6"/>
    <w:rsid w:val="00953E02"/>
    <w:rsid w:val="00965AE1"/>
    <w:rsid w:val="009872F5"/>
    <w:rsid w:val="00997E37"/>
    <w:rsid w:val="009A0639"/>
    <w:rsid w:val="009C146D"/>
    <w:rsid w:val="009C621E"/>
    <w:rsid w:val="009D193C"/>
    <w:rsid w:val="009E130C"/>
    <w:rsid w:val="009E2D08"/>
    <w:rsid w:val="00A270EA"/>
    <w:rsid w:val="00A3294A"/>
    <w:rsid w:val="00A61515"/>
    <w:rsid w:val="00A6292F"/>
    <w:rsid w:val="00A7146E"/>
    <w:rsid w:val="00A73053"/>
    <w:rsid w:val="00AB1E25"/>
    <w:rsid w:val="00AC7513"/>
    <w:rsid w:val="00AD3CF8"/>
    <w:rsid w:val="00AD5C95"/>
    <w:rsid w:val="00AE026A"/>
    <w:rsid w:val="00AE3217"/>
    <w:rsid w:val="00AE41D5"/>
    <w:rsid w:val="00AF21EF"/>
    <w:rsid w:val="00AF6CC4"/>
    <w:rsid w:val="00B01CBF"/>
    <w:rsid w:val="00B11752"/>
    <w:rsid w:val="00B12912"/>
    <w:rsid w:val="00B13185"/>
    <w:rsid w:val="00B1662F"/>
    <w:rsid w:val="00B243C1"/>
    <w:rsid w:val="00B34318"/>
    <w:rsid w:val="00B34FE7"/>
    <w:rsid w:val="00B4684A"/>
    <w:rsid w:val="00B610C8"/>
    <w:rsid w:val="00B65CF6"/>
    <w:rsid w:val="00B668DC"/>
    <w:rsid w:val="00B720DC"/>
    <w:rsid w:val="00B8777E"/>
    <w:rsid w:val="00BA0E72"/>
    <w:rsid w:val="00BA4E64"/>
    <w:rsid w:val="00BA519B"/>
    <w:rsid w:val="00BB6869"/>
    <w:rsid w:val="00BD607E"/>
    <w:rsid w:val="00BE5C53"/>
    <w:rsid w:val="00BF3805"/>
    <w:rsid w:val="00BF6578"/>
    <w:rsid w:val="00C0633F"/>
    <w:rsid w:val="00C07D46"/>
    <w:rsid w:val="00C27238"/>
    <w:rsid w:val="00C5166B"/>
    <w:rsid w:val="00C618E8"/>
    <w:rsid w:val="00C72810"/>
    <w:rsid w:val="00C733C9"/>
    <w:rsid w:val="00C76F0C"/>
    <w:rsid w:val="00C80B90"/>
    <w:rsid w:val="00C853D0"/>
    <w:rsid w:val="00C90D51"/>
    <w:rsid w:val="00C911F9"/>
    <w:rsid w:val="00CA2A1C"/>
    <w:rsid w:val="00CB552F"/>
    <w:rsid w:val="00CB7C2A"/>
    <w:rsid w:val="00CC3690"/>
    <w:rsid w:val="00CC39FE"/>
    <w:rsid w:val="00CC3E7E"/>
    <w:rsid w:val="00CD0E02"/>
    <w:rsid w:val="00CE071C"/>
    <w:rsid w:val="00CE63FD"/>
    <w:rsid w:val="00CF5019"/>
    <w:rsid w:val="00D1518E"/>
    <w:rsid w:val="00D17664"/>
    <w:rsid w:val="00D25672"/>
    <w:rsid w:val="00D4687D"/>
    <w:rsid w:val="00D62450"/>
    <w:rsid w:val="00D82355"/>
    <w:rsid w:val="00D92356"/>
    <w:rsid w:val="00DB2E36"/>
    <w:rsid w:val="00DE0EBB"/>
    <w:rsid w:val="00DE1FA5"/>
    <w:rsid w:val="00DE33BF"/>
    <w:rsid w:val="00DF01D2"/>
    <w:rsid w:val="00DF0686"/>
    <w:rsid w:val="00DF2AA0"/>
    <w:rsid w:val="00E004AC"/>
    <w:rsid w:val="00E012D9"/>
    <w:rsid w:val="00E0261B"/>
    <w:rsid w:val="00E10478"/>
    <w:rsid w:val="00E362AE"/>
    <w:rsid w:val="00E44C98"/>
    <w:rsid w:val="00E5706B"/>
    <w:rsid w:val="00E57EC0"/>
    <w:rsid w:val="00E609E3"/>
    <w:rsid w:val="00E84F4C"/>
    <w:rsid w:val="00E86917"/>
    <w:rsid w:val="00E93EE4"/>
    <w:rsid w:val="00EA65D4"/>
    <w:rsid w:val="00EA7822"/>
    <w:rsid w:val="00EB067A"/>
    <w:rsid w:val="00EB3A06"/>
    <w:rsid w:val="00EC13CA"/>
    <w:rsid w:val="00EC3AB3"/>
    <w:rsid w:val="00EE1E45"/>
    <w:rsid w:val="00EF121F"/>
    <w:rsid w:val="00F10A09"/>
    <w:rsid w:val="00F21E8A"/>
    <w:rsid w:val="00F23387"/>
    <w:rsid w:val="00F51F96"/>
    <w:rsid w:val="00F642F6"/>
    <w:rsid w:val="00F71C0A"/>
    <w:rsid w:val="00F72C6D"/>
    <w:rsid w:val="00F74FD5"/>
    <w:rsid w:val="00FA0BA7"/>
    <w:rsid w:val="00FA2E2D"/>
    <w:rsid w:val="00FA58D7"/>
    <w:rsid w:val="00FE18D0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4EDFC89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F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ceitemhiddenspellword">
    <w:name w:val="mceitemhiddenspellword"/>
    <w:basedOn w:val="DefaultParagraphFont"/>
    <w:rsid w:val="00685326"/>
  </w:style>
  <w:style w:type="paragraph" w:customStyle="1" w:styleId="Default">
    <w:name w:val="Default"/>
    <w:rsid w:val="00B01C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14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31A29-814B-47B4-9EDB-2ECC364E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2283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Trygstad</dc:creator>
  <cp:lastModifiedBy>Yong Zheng</cp:lastModifiedBy>
  <cp:revision>209</cp:revision>
  <cp:lastPrinted>2016-08-16T13:57:00Z</cp:lastPrinted>
  <dcterms:created xsi:type="dcterms:W3CDTF">2014-12-19T18:47:00Z</dcterms:created>
  <dcterms:modified xsi:type="dcterms:W3CDTF">2023-06-17T22:56:00Z</dcterms:modified>
</cp:coreProperties>
</file>